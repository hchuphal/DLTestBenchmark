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4513317"/>
        <w:docPartObj>
          <w:docPartGallery w:val="Cover Pages"/>
          <w:docPartUnique/>
        </w:docPartObj>
      </w:sdtPr>
      <w:sdtEndPr/>
      <w:sdtContent>
        <w:p w14:paraId="47ABD232" w14:textId="7EC25667" w:rsidR="0043673B" w:rsidRDefault="001029E1">
          <w:r>
            <w:rPr>
              <w:noProof/>
              <w:lang w:val="en-US"/>
            </w:rPr>
            <w:drawing>
              <wp:anchor distT="0" distB="0" distL="114300" distR="114300" simplePos="0" relativeHeight="251664384" behindDoc="1" locked="0" layoutInCell="1" allowOverlap="1" wp14:anchorId="2B96B8E1" wp14:editId="1A15355D">
                <wp:simplePos x="0" y="0"/>
                <wp:positionH relativeFrom="column">
                  <wp:posOffset>-445135</wp:posOffset>
                </wp:positionH>
                <wp:positionV relativeFrom="paragraph">
                  <wp:posOffset>-610235</wp:posOffset>
                </wp:positionV>
                <wp:extent cx="6983730" cy="1004570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mslag_Avhandlingar_Noden3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3730" cy="100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673B"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6303CFCC" wp14:editId="0B56C020">
                <wp:simplePos x="0" y="0"/>
                <wp:positionH relativeFrom="column">
                  <wp:posOffset>1270</wp:posOffset>
                </wp:positionH>
                <wp:positionV relativeFrom="paragraph">
                  <wp:posOffset>-408940</wp:posOffset>
                </wp:positionV>
                <wp:extent cx="2879725" cy="594995"/>
                <wp:effectExtent l="0" t="0" r="3175" b="190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_WH_Avancez_CH_Left_TEST.eps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972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13D68E2" w14:textId="00799ECA" w:rsidR="0043673B" w:rsidRDefault="001029E1" w:rsidP="0043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69B92BE" wp14:editId="577F44E9">
                    <wp:simplePos x="0" y="0"/>
                    <wp:positionH relativeFrom="column">
                      <wp:posOffset>-445135</wp:posOffset>
                    </wp:positionH>
                    <wp:positionV relativeFrom="paragraph">
                      <wp:posOffset>170815</wp:posOffset>
                    </wp:positionV>
                    <wp:extent cx="6983730" cy="55245"/>
                    <wp:effectExtent l="0" t="0" r="1270" b="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3730" cy="55245"/>
                            </a:xfrm>
                            <a:prstGeom prst="rect">
                              <a:avLst/>
                            </a:prstGeom>
                            <a:solidFill>
                              <a:srgbClr val="96694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446BE5" w14:textId="77777777" w:rsidR="0043673B" w:rsidRDefault="0043673B" w:rsidP="0043673B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69B92BE" id="Rectangle 12" o:spid="_x0000_s1026" style="position:absolute;margin-left:-35.05pt;margin-top:13.45pt;width:549.9pt;height:4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" fillcolor="#96694c" stroked="f">
                    <v:textbox>
                      <w:txbxContent>
                        <w:p w14:paraId="08446BE5" w14:textId="77777777" w:rsidR="0043673B" w:rsidRDefault="0043673B" w:rsidP="0043673B">
                          <w:r>
                            <w:t>11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7B818E64" w14:textId="34408724" w:rsidR="0043673B" w:rsidRDefault="0043673B" w:rsidP="0043673B"/>
        <w:p w14:paraId="2A8D50D0" w14:textId="0A620226" w:rsidR="0043673B" w:rsidRDefault="0043673B" w:rsidP="0043673B"/>
        <w:p w14:paraId="6CF92353" w14:textId="2CCD17D9" w:rsidR="0043673B" w:rsidRDefault="0043673B" w:rsidP="0043673B"/>
        <w:p w14:paraId="53189A80" w14:textId="1D730760" w:rsidR="0043673B" w:rsidRDefault="0043673B" w:rsidP="0043673B"/>
        <w:p w14:paraId="063A3E69" w14:textId="4C29A9A9" w:rsidR="0043673B" w:rsidRDefault="0043673B" w:rsidP="0043673B"/>
        <w:p w14:paraId="505CFE7D" w14:textId="1A9BDA0E" w:rsidR="0043673B" w:rsidRDefault="0043673B" w:rsidP="0043673B"/>
        <w:p w14:paraId="6808F9FD" w14:textId="3B6B53E0" w:rsidR="0043673B" w:rsidRDefault="0043673B" w:rsidP="0043673B"/>
        <w:p w14:paraId="1F7D809C" w14:textId="2CBB980C" w:rsidR="0043673B" w:rsidRDefault="0043673B" w:rsidP="0043673B"/>
        <w:p w14:paraId="33C4C0C1" w14:textId="1E236F07" w:rsidR="0043673B" w:rsidRDefault="0043673B" w:rsidP="0043673B"/>
        <w:p w14:paraId="50671AE3" w14:textId="1E7F4AE9" w:rsidR="0043673B" w:rsidRDefault="0043673B" w:rsidP="0043673B"/>
        <w:p w14:paraId="14699B52" w14:textId="327867FD" w:rsidR="0043673B" w:rsidRDefault="0043673B" w:rsidP="0043673B"/>
        <w:p w14:paraId="503A2E86" w14:textId="6317ADCF" w:rsidR="0043673B" w:rsidRDefault="0043673B" w:rsidP="0043673B"/>
        <w:p w14:paraId="1E73C3F4" w14:textId="5A3134BE" w:rsidR="0043673B" w:rsidRDefault="0043673B" w:rsidP="0043673B"/>
        <w:p w14:paraId="2CC13358" w14:textId="0ADB740A" w:rsidR="0043673B" w:rsidRDefault="0043673B" w:rsidP="0043673B"/>
        <w:p w14:paraId="1FFF5889" w14:textId="77777777" w:rsidR="0043673B" w:rsidRPr="0043673B" w:rsidRDefault="0043673B" w:rsidP="0043673B"/>
        <w:p w14:paraId="4BED5D8C" w14:textId="77777777" w:rsidR="0043673B" w:rsidRPr="006D4AF6" w:rsidRDefault="0043673B" w:rsidP="0043673B">
          <w:pPr>
            <w:rPr>
              <w:lang w:val="en-US"/>
            </w:rPr>
          </w:pPr>
        </w:p>
        <w:p w14:paraId="6C2AAD95" w14:textId="32F6FFB6" w:rsidR="0043673B" w:rsidRPr="006D4AF6" w:rsidRDefault="00BA04B3" w:rsidP="0043673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7B7633C9" wp14:editId="768A3BFA">
                    <wp:simplePos x="0" y="0"/>
                    <wp:positionH relativeFrom="column">
                      <wp:posOffset>-93980</wp:posOffset>
                    </wp:positionH>
                    <wp:positionV relativeFrom="paragraph">
                      <wp:posOffset>221615</wp:posOffset>
                    </wp:positionV>
                    <wp:extent cx="6172200" cy="329628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3296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D326C" w14:textId="77777777" w:rsidR="001D5C72" w:rsidRPr="00AF3C88" w:rsidRDefault="001D5C72" w:rsidP="001D5C72">
                                <w:pPr>
                                  <w:spacing w:line="600" w:lineRule="exact"/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 w:rsidRPr="00AF3C88"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Headline of r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e</w:t>
                                </w:r>
                                <w:r w:rsidRPr="00AF3C88"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 xml:space="preserve">port </w:t>
                                </w:r>
                                <w:proofErr w:type="spellStart"/>
                                <w:r w:rsidRPr="00AF3C88"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xxxxxxx</w:t>
                                </w:r>
                                <w:proofErr w:type="spellEnd"/>
                              </w:p>
                              <w:p w14:paraId="7A8421FD" w14:textId="77777777" w:rsidR="001D5C72" w:rsidRDefault="001D5C72" w:rsidP="001D5C72">
                                <w:pPr>
                                  <w:spacing w:line="600" w:lineRule="exact"/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 w:rsidRPr="00AF3C88"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 xml:space="preserve">maximum three lines </w:t>
                                </w:r>
                                <w:proofErr w:type="spellStart"/>
                                <w:r w:rsidRPr="00AF3C88"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xxxxx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</w:t>
                                </w:r>
                                <w:proofErr w:type="spellEnd"/>
                              </w:p>
                              <w:p w14:paraId="3A18CF10" w14:textId="77777777" w:rsidR="001D5C72" w:rsidRPr="00AF3C88" w:rsidRDefault="001D5C72" w:rsidP="001D5C72">
                                <w:pPr>
                                  <w:spacing w:line="600" w:lineRule="exact"/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xxxx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xxxxxxx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>xxxx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sz w:val="60"/>
                                    <w:szCs w:val="60"/>
                                    <w:lang w:val="en-US"/>
                                  </w:rPr>
                                  <w:t xml:space="preserve"> xxx xx</w:t>
                                </w:r>
                              </w:p>
                              <w:p w14:paraId="64CC5EDE" w14:textId="77777777" w:rsidR="001D5C72" w:rsidRPr="0083690D" w:rsidRDefault="001D5C72" w:rsidP="001D5C72">
                                <w:pPr>
                                  <w:pStyle w:val="Brd2015Framvagn"/>
                                  <w:tabs>
                                    <w:tab w:val="clear" w:pos="300"/>
                                    <w:tab w:val="left" w:pos="230"/>
                                  </w:tabs>
                                  <w:spacing w:after="44" w:line="280" w:lineRule="atLeast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3690D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Possible </w:t>
                                </w:r>
                                <w:proofErr w:type="spellStart"/>
                                <w:r w:rsidRPr="0083690D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subheadline</w:t>
                                </w:r>
                                <w:proofErr w:type="spellEnd"/>
                                <w:r w:rsidRPr="0083690D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over maximum two rows</w:t>
                                </w:r>
                              </w:p>
                              <w:p w14:paraId="0F60647C" w14:textId="77777777" w:rsidR="001D5C72" w:rsidRPr="0083690D" w:rsidRDefault="001D5C72" w:rsidP="001D5C72">
                                <w:pPr>
                                  <w:pStyle w:val="Brd2015Framvagn"/>
                                  <w:tabs>
                                    <w:tab w:val="clear" w:pos="300"/>
                                    <w:tab w:val="left" w:pos="230"/>
                                  </w:tabs>
                                  <w:spacing w:after="44" w:line="280" w:lineRule="atLeast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690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Master’s thesis in</w:t>
                                </w:r>
                              </w:p>
                              <w:p w14:paraId="7FFBA9DB" w14:textId="77777777" w:rsidR="001D5C72" w:rsidRPr="0083690D" w:rsidRDefault="001D5C72" w:rsidP="001D5C7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4B03B54" w14:textId="77777777" w:rsidR="001D5C72" w:rsidRPr="0083690D" w:rsidRDefault="001D5C72" w:rsidP="001D5C72">
                                <w:pPr>
                                  <w:rPr>
                                    <w:rFonts w:ascii="Arial" w:hAnsi="Arial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27E100A0" w14:textId="77777777" w:rsidR="001D5C72" w:rsidRPr="0083690D" w:rsidRDefault="001D5C72" w:rsidP="001D5C72">
                                <w:pPr>
                                  <w:rPr>
                                    <w:rFonts w:ascii="Arial" w:hAnsi="Arial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7DE1BE62" w14:textId="77777777" w:rsidR="001D5C72" w:rsidRPr="0043673B" w:rsidRDefault="001D5C72" w:rsidP="001D5C72">
                                <w:pPr>
                                  <w:rPr>
                                    <w:rFonts w:ascii="Arial" w:hAnsi="Arial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F0FB4">
                                  <w:rPr>
                                    <w:rFonts w:ascii="Arial" w:hAnsi="Arial"/>
                                    <w:sz w:val="32"/>
                                    <w:szCs w:val="32"/>
                                    <w:lang w:val="en-US"/>
                                  </w:rPr>
                                  <w:t>FIRST NAME LAST NAME</w:t>
                                </w:r>
                              </w:p>
                              <w:p w14:paraId="20D46A33" w14:textId="5AF36882" w:rsidR="0043673B" w:rsidRPr="0043673B" w:rsidRDefault="0043673B">
                                <w:pPr>
                                  <w:rPr>
                                    <w:rFonts w:ascii="Arial" w:hAnsi="Arial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B7633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margin-left:-7.4pt;margin-top:17.45pt;width:486pt;height:259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" filled="f" stroked="f" strokeweight=".5pt">
                    <v:textbox>
                      <w:txbxContent>
                        <w:p w14:paraId="46FD326C" w14:textId="77777777" w:rsidR="001D5C72" w:rsidRPr="00AF3C88" w:rsidRDefault="001D5C72" w:rsidP="001D5C72">
                          <w:pPr>
                            <w:spacing w:line="600" w:lineRule="exact"/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</w:pPr>
                          <w:r w:rsidRPr="00AF3C88"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Headline of r</w:t>
                          </w:r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e</w:t>
                          </w:r>
                          <w:r w:rsidRPr="00AF3C88"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 xml:space="preserve">port </w:t>
                          </w:r>
                          <w:proofErr w:type="spellStart"/>
                          <w:r w:rsidRPr="00AF3C88"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xxxxxxx</w:t>
                          </w:r>
                          <w:proofErr w:type="spellEnd"/>
                        </w:p>
                        <w:p w14:paraId="7A8421FD" w14:textId="77777777" w:rsidR="001D5C72" w:rsidRDefault="001D5C72" w:rsidP="001D5C72">
                          <w:pPr>
                            <w:spacing w:line="600" w:lineRule="exact"/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</w:pPr>
                          <w:r w:rsidRPr="00AF3C88"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 xml:space="preserve">maximum three lines </w:t>
                          </w:r>
                          <w:proofErr w:type="spellStart"/>
                          <w:r w:rsidRPr="00AF3C88"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xxxxx</w:t>
                          </w:r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</w:t>
                          </w:r>
                          <w:proofErr w:type="spellEnd"/>
                        </w:p>
                        <w:p w14:paraId="3A18CF10" w14:textId="77777777" w:rsidR="001D5C72" w:rsidRPr="00AF3C88" w:rsidRDefault="001D5C72" w:rsidP="001D5C72">
                          <w:pPr>
                            <w:spacing w:line="600" w:lineRule="exact"/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xxxx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xxxxxxx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>xxxx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60"/>
                              <w:szCs w:val="60"/>
                              <w:lang w:val="en-US"/>
                            </w:rPr>
                            <w:t xml:space="preserve"> xxx xx</w:t>
                          </w:r>
                        </w:p>
                        <w:p w14:paraId="64CC5EDE" w14:textId="77777777" w:rsidR="001D5C72" w:rsidRPr="0083690D" w:rsidRDefault="001D5C72" w:rsidP="001D5C72">
                          <w:pPr>
                            <w:pStyle w:val="Brd2015Framvagn"/>
                            <w:tabs>
                              <w:tab w:val="clear" w:pos="300"/>
                              <w:tab w:val="left" w:pos="230"/>
                            </w:tabs>
                            <w:spacing w:after="44" w:line="280" w:lineRule="atLeast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83690D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Possible </w:t>
                          </w:r>
                          <w:proofErr w:type="spellStart"/>
                          <w:r w:rsidRPr="0083690D">
                            <w:rPr>
                              <w:sz w:val="40"/>
                              <w:szCs w:val="40"/>
                              <w:lang w:val="en-US"/>
                            </w:rPr>
                            <w:t>subheadline</w:t>
                          </w:r>
                          <w:proofErr w:type="spellEnd"/>
                          <w:r w:rsidRPr="0083690D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over maximum two rows</w:t>
                          </w:r>
                        </w:p>
                        <w:p w14:paraId="0F60647C" w14:textId="77777777" w:rsidR="001D5C72" w:rsidRPr="0083690D" w:rsidRDefault="001D5C72" w:rsidP="001D5C72">
                          <w:pPr>
                            <w:pStyle w:val="Brd2015Framvagn"/>
                            <w:tabs>
                              <w:tab w:val="clear" w:pos="300"/>
                              <w:tab w:val="left" w:pos="230"/>
                            </w:tabs>
                            <w:spacing w:after="44" w:line="280" w:lineRule="atLeas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83690D">
                            <w:rPr>
                              <w:sz w:val="28"/>
                              <w:szCs w:val="28"/>
                              <w:lang w:val="en-US"/>
                            </w:rPr>
                            <w:t>Master’s thesis in</w:t>
                          </w:r>
                        </w:p>
                        <w:p w14:paraId="7FFBA9DB" w14:textId="77777777" w:rsidR="001D5C72" w:rsidRPr="0083690D" w:rsidRDefault="001D5C72" w:rsidP="001D5C72">
                          <w:pPr>
                            <w:rPr>
                              <w:lang w:val="en-US"/>
                            </w:rPr>
                          </w:pPr>
                        </w:p>
                        <w:p w14:paraId="74B03B54" w14:textId="77777777" w:rsidR="001D5C72" w:rsidRPr="0083690D" w:rsidRDefault="001D5C72" w:rsidP="001D5C72">
                          <w:pPr>
                            <w:rPr>
                              <w:rFonts w:ascii="Arial" w:hAnsi="Arial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7E100A0" w14:textId="77777777" w:rsidR="001D5C72" w:rsidRPr="0083690D" w:rsidRDefault="001D5C72" w:rsidP="001D5C72">
                          <w:pPr>
                            <w:rPr>
                              <w:rFonts w:ascii="Arial" w:hAnsi="Arial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DE1BE62" w14:textId="77777777" w:rsidR="001D5C72" w:rsidRPr="0043673B" w:rsidRDefault="001D5C72" w:rsidP="001D5C72">
                          <w:pPr>
                            <w:rPr>
                              <w:rFonts w:ascii="Arial" w:hAnsi="Arial"/>
                              <w:sz w:val="32"/>
                              <w:szCs w:val="32"/>
                              <w:lang w:val="en-US"/>
                            </w:rPr>
                          </w:pPr>
                          <w:r w:rsidRPr="00CF0FB4">
                            <w:rPr>
                              <w:rFonts w:ascii="Arial" w:hAnsi="Arial"/>
                              <w:sz w:val="32"/>
                              <w:szCs w:val="32"/>
                              <w:lang w:val="en-US"/>
                            </w:rPr>
                            <w:t>FIRST NAME LAST NAME</w:t>
                          </w:r>
                        </w:p>
                        <w:p w14:paraId="20D46A33" w14:textId="5AF36882" w:rsidR="0043673B" w:rsidRPr="0043673B" w:rsidRDefault="0043673B">
                          <w:pPr>
                            <w:rPr>
                              <w:rFonts w:ascii="Arial" w:hAnsi="Arial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20B8A40" w14:textId="3688A38C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  <w:tab/>
          </w:r>
        </w:p>
        <w:p w14:paraId="3EA3975F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1533719D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49625F7B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3BFA896B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02D09105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4CBC3BDA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7A949915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F37D9FD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7BB762C4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6500F5A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02BAC104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C350397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149AC1C5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2E2F6F42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C298E09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19643059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0C6EF991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0C073386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22896840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9EDCF79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3E726BAF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1C90ABB0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199094AB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671578A1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466DAE4F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33741D53" w14:textId="135328DB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78531F9D" w14:textId="27F0C3DF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5A9702F9" w14:textId="6E59F6CD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0C5E0957" w14:textId="0E99139E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2192530A" w14:textId="05887AC8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5FDAFD75" w14:textId="6F3A512F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2B49768E" w14:textId="77777777" w:rsidR="00640F57" w:rsidRDefault="00640F57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  <w:bookmarkStart w:id="0" w:name="_GoBack"/>
          <w:bookmarkEnd w:id="0"/>
        </w:p>
        <w:p w14:paraId="1767FE79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33F58DA9" w14:textId="77777777" w:rsidR="0043673B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</w:p>
        <w:p w14:paraId="4D7FB5DE" w14:textId="241FE278" w:rsidR="001D5C72" w:rsidRDefault="0043673B" w:rsidP="001D5C72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  <w:r w:rsidRPr="00420E46">
            <w:rPr>
              <w:rFonts w:ascii="Arial" w:hAnsi="Arial" w:cs="Arial"/>
              <w:noProof/>
              <w:color w:val="67737A"/>
              <w:lang w:val="en-US"/>
            </w:rPr>
            <mc:AlternateContent>
              <mc:Choice Requires="wps">
                <w:drawing>
                  <wp:anchor distT="3810" distB="6985" distL="114300" distR="114300" simplePos="0" relativeHeight="251687936" behindDoc="0" locked="0" layoutInCell="1" allowOverlap="1" wp14:anchorId="561D36E2" wp14:editId="137ADA4D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321945</wp:posOffset>
                    </wp:positionV>
                    <wp:extent cx="6768000" cy="21590"/>
                    <wp:effectExtent l="38100" t="38100" r="39370" b="41910"/>
                    <wp:wrapTopAndBottom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68000" cy="2159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67737A"/>
                              </a:soli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66B2E4"/>
                              </a:contourClr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BADAA11" id="Straight Connector 6" o:spid="_x0000_s1026" style="position:absolute;z-index:251687936;visibility:visible;mso-wrap-style:square;mso-width-percent:0;mso-height-percent:0;mso-wrap-distance-left:9pt;mso-wrap-distance-top:.3pt;mso-wrap-distance-right:9pt;mso-wrap-distance-bottom:.55pt;mso-position-horizontal:absolute;mso-position-horizontal-relative:text;mso-position-vertical:absolute;mso-position-vertical-relative:text;mso-width-percent:0;mso-height-percent:0;mso-width-relative:margin;mso-height-relative:margin" from="-13.7pt,25.35pt" to="519.2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" strokecolor="#67737a">
                    <w10:wrap type="topAndBottom"/>
                  </v:line>
                </w:pict>
              </mc:Fallback>
            </mc:AlternateContent>
          </w:r>
          <w:r w:rsidR="001D5C72" w:rsidRPr="00420E46"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  <w:t xml:space="preserve">DEPARTMENT OF </w:t>
          </w:r>
          <w:r w:rsidR="001D5C72"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  <w:t>XXXXXXXX XX XXXXXXXX</w:t>
          </w:r>
        </w:p>
        <w:p w14:paraId="3770E4CF" w14:textId="77777777" w:rsidR="001D5C72" w:rsidRPr="00420E46" w:rsidRDefault="001D5C72" w:rsidP="001D5C72">
          <w:pP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color w:val="67737A"/>
              <w:sz w:val="18"/>
              <w:szCs w:val="18"/>
              <w:lang w:val="en-US"/>
            </w:rPr>
            <w:t>XXXXXXXX XXX XXXXXX XXXXXXXX</w:t>
          </w:r>
        </w:p>
        <w:p w14:paraId="231B7848" w14:textId="508305BB" w:rsidR="0043673B" w:rsidRPr="00F61C04" w:rsidRDefault="0043673B" w:rsidP="001D5C72">
          <w:pPr>
            <w:rPr>
              <w:rFonts w:ascii="Arial" w:hAnsi="Arial" w:cs="Arial"/>
              <w:b/>
              <w:color w:val="004994"/>
              <w:sz w:val="18"/>
              <w:szCs w:val="18"/>
              <w:lang w:val="en-US"/>
            </w:rPr>
          </w:pPr>
          <w:r w:rsidRPr="00FB50DD">
            <w:rPr>
              <w:rFonts w:ascii="Arial" w:hAnsi="Arial" w:cs="Arial"/>
              <w:sz w:val="18"/>
              <w:szCs w:val="18"/>
              <w:lang w:val="en-US"/>
            </w:rPr>
            <w:t>CHALMERS UNIVERSITY OF TECHNOLOGY</w:t>
          </w:r>
        </w:p>
        <w:p w14:paraId="6FE22224" w14:textId="48FC850A" w:rsidR="0043673B" w:rsidRPr="00E665FC" w:rsidRDefault="0043673B" w:rsidP="0043673B">
          <w:pPr>
            <w:pStyle w:val="BasicParagraph"/>
            <w:rPr>
              <w:rFonts w:ascii="Arial" w:hAnsi="Arial" w:cs="Arial"/>
              <w:sz w:val="18"/>
              <w:szCs w:val="18"/>
              <w:lang w:val="en-US"/>
            </w:rPr>
          </w:pPr>
          <w:r w:rsidRPr="00E665FC">
            <w:rPr>
              <w:rFonts w:ascii="Arial" w:hAnsi="Arial" w:cs="Arial"/>
              <w:sz w:val="18"/>
              <w:szCs w:val="18"/>
            </w:rPr>
            <w:t>Gothenburg, Sweden</w:t>
          </w:r>
          <w:r w:rsidRPr="00E665FC">
            <w:rPr>
              <w:rFonts w:ascii="Arial" w:hAnsi="Arial" w:cs="Arial"/>
              <w:sz w:val="18"/>
              <w:szCs w:val="18"/>
              <w:lang w:val="en-US"/>
            </w:rPr>
            <w:t xml:space="preserve"> 20</w:t>
          </w:r>
          <w:r w:rsidR="00BA4A98">
            <w:rPr>
              <w:rFonts w:ascii="Arial" w:hAnsi="Arial" w:cs="Arial"/>
              <w:sz w:val="18"/>
              <w:szCs w:val="18"/>
              <w:lang w:val="en-US"/>
            </w:rPr>
            <w:t>xx</w:t>
          </w:r>
        </w:p>
        <w:p w14:paraId="434DAFFE" w14:textId="7B4B5044" w:rsidR="0043673B" w:rsidRPr="001D5C72" w:rsidRDefault="0043673B" w:rsidP="0043673B">
          <w:pPr>
            <w:pStyle w:val="Footer"/>
            <w:rPr>
              <w:lang w:val="en-US"/>
            </w:rPr>
          </w:pPr>
          <w:r w:rsidRPr="00FB50DD">
            <w:rPr>
              <w:rFonts w:ascii="Arial" w:hAnsi="Arial" w:cs="Arial"/>
              <w:sz w:val="18"/>
              <w:szCs w:val="18"/>
              <w:lang w:val="en-US"/>
            </w:rPr>
            <w:t>www.chalmers.se</w:t>
          </w:r>
        </w:p>
      </w:sdtContent>
    </w:sdt>
    <w:p w14:paraId="6F6C843D" w14:textId="76F58073" w:rsidR="00FD2765" w:rsidRPr="0043673B" w:rsidRDefault="00DB536D" w:rsidP="0043673B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CF0FB4">
        <w:rPr>
          <w:rFonts w:ascii="Arial" w:hAnsi="Arial" w:cs="Arial"/>
          <w:b/>
          <w:sz w:val="28"/>
          <w:szCs w:val="28"/>
          <w:lang w:val="en-US"/>
        </w:rPr>
        <w:lastRenderedPageBreak/>
        <w:t>CONTENT PAGES</w:t>
      </w:r>
      <w:r w:rsidR="00FD2765" w:rsidRPr="00CF0FB4">
        <w:rPr>
          <w:rFonts w:ascii="Arial" w:hAnsi="Arial" w:cs="Arial"/>
          <w:b/>
          <w:sz w:val="28"/>
          <w:szCs w:val="28"/>
          <w:lang w:val="en-US"/>
        </w:rPr>
        <w:br w:type="page"/>
      </w:r>
    </w:p>
    <w:p w14:paraId="2BF67251" w14:textId="1E604CBC" w:rsidR="00EB4920" w:rsidRPr="00CF0FB4" w:rsidRDefault="006E4FFB" w:rsidP="00EB492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02097" wp14:editId="27346876">
                <wp:simplePos x="0" y="0"/>
                <wp:positionH relativeFrom="column">
                  <wp:posOffset>-9525</wp:posOffset>
                </wp:positionH>
                <wp:positionV relativeFrom="paragraph">
                  <wp:posOffset>-569632</wp:posOffset>
                </wp:positionV>
                <wp:extent cx="2659117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11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BD00B" w14:textId="09FEF973" w:rsidR="001029E1" w:rsidRDefault="001029E1" w:rsidP="001029E1">
                            <w:pPr>
                              <w:pStyle w:val="Pa1"/>
                              <w:spacing w:before="40" w:line="276" w:lineRule="auto"/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>DEPARTMENT OF XXXX XXXXXXXXXXX</w:t>
                            </w:r>
                          </w:p>
                          <w:p w14:paraId="29080F8A" w14:textId="2586B5A5" w:rsidR="001029E1" w:rsidRPr="001029E1" w:rsidRDefault="001029E1" w:rsidP="001029E1">
                            <w:pPr>
                              <w:pStyle w:val="Default"/>
                            </w:pPr>
                            <w:r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>XXXX</w:t>
                            </w:r>
                            <w:r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>XXXX</w:t>
                            </w:r>
                            <w:r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XXXXXXXXXXX</w:t>
                            </w:r>
                            <w:r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XX</w:t>
                            </w:r>
                          </w:p>
                          <w:p w14:paraId="1A0B591D" w14:textId="22B6F073" w:rsidR="00EB4920" w:rsidRPr="00EB4920" w:rsidRDefault="00EB4920" w:rsidP="00EB4920">
                            <w:pPr>
                              <w:pStyle w:val="Pa1"/>
                              <w:spacing w:before="40" w:line="276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B4920"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CHALMERS UNIVERSITY OF TECHNOLOGY </w:t>
                            </w:r>
                          </w:p>
                          <w:p w14:paraId="4066782A" w14:textId="77777777" w:rsidR="00EB4920" w:rsidRPr="00EB4920" w:rsidRDefault="00EB4920" w:rsidP="00EB4920">
                            <w:pPr>
                              <w:pStyle w:val="Pa1"/>
                              <w:spacing w:before="40" w:line="276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EB4920">
                              <w:rPr>
                                <w:rStyle w:val="A1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Gothenburg, Sweden </w:t>
                            </w:r>
                          </w:p>
                          <w:p w14:paraId="223CF149" w14:textId="361CB9CD" w:rsidR="00EB4920" w:rsidRPr="00EB4920" w:rsidRDefault="00EB4920" w:rsidP="00EB49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B4920">
                              <w:rPr>
                                <w:rStyle w:val="A1"/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www.chalmers.se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20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.75pt;margin-top:-44.85pt;width:209.4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" filled="f" stroked="f" strokeweight=".5pt">
                <v:textbox>
                  <w:txbxContent>
                    <w:p w14:paraId="414BD00B" w14:textId="09FEF973" w:rsidR="001029E1" w:rsidRDefault="001029E1" w:rsidP="001029E1">
                      <w:pPr>
                        <w:pStyle w:val="Pa1"/>
                        <w:spacing w:before="40" w:line="276" w:lineRule="auto"/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>DEPARTMENT OF XXXX XXXXXXXXXXX</w:t>
                      </w:r>
                    </w:p>
                    <w:p w14:paraId="29080F8A" w14:textId="2586B5A5" w:rsidR="001029E1" w:rsidRPr="001029E1" w:rsidRDefault="001029E1" w:rsidP="001029E1">
                      <w:pPr>
                        <w:pStyle w:val="Default"/>
                      </w:pPr>
                      <w:r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 xml:space="preserve"> XXXXXXXXXXX</w:t>
                      </w:r>
                      <w:r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 xml:space="preserve"> XX</w:t>
                      </w:r>
                    </w:p>
                    <w:p w14:paraId="1A0B591D" w14:textId="22B6F073" w:rsidR="00EB4920" w:rsidRPr="00EB4920" w:rsidRDefault="00EB4920" w:rsidP="00EB4920">
                      <w:pPr>
                        <w:pStyle w:val="Pa1"/>
                        <w:spacing w:before="40" w:line="276" w:lineRule="auto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EB4920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</w:rPr>
                        <w:t xml:space="preserve">CHALMERS UNIVERSITY OF TECHNOLOGY </w:t>
                      </w:r>
                    </w:p>
                    <w:p w14:paraId="4066782A" w14:textId="77777777" w:rsidR="00EB4920" w:rsidRPr="00EB4920" w:rsidRDefault="00EB4920" w:rsidP="00EB4920">
                      <w:pPr>
                        <w:pStyle w:val="Pa1"/>
                        <w:spacing w:before="40" w:line="276" w:lineRule="auto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EB4920">
                        <w:rPr>
                          <w:rStyle w:val="A1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</w:rPr>
                        <w:t xml:space="preserve">Gothenburg, Sweden </w:t>
                      </w:r>
                    </w:p>
                    <w:p w14:paraId="223CF149" w14:textId="361CB9CD" w:rsidR="00EB4920" w:rsidRPr="00EB4920" w:rsidRDefault="00EB4920" w:rsidP="00EB49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B4920">
                        <w:rPr>
                          <w:rStyle w:val="A1"/>
                          <w:rFonts w:ascii="Arial" w:hAnsi="Arial" w:cs="Arial"/>
                          <w:b w:val="0"/>
                          <w:sz w:val="18"/>
                          <w:szCs w:val="18"/>
                        </w:rPr>
                        <w:t>www.chalmers.se</w:t>
                      </w:r>
                    </w:p>
                  </w:txbxContent>
                </v:textbox>
              </v:shape>
            </w:pict>
          </mc:Fallback>
        </mc:AlternateContent>
      </w:r>
      <w:r w:rsidR="00EB4920">
        <w:rPr>
          <w:noProof/>
          <w:lang w:val="en-US"/>
        </w:rPr>
        <w:drawing>
          <wp:anchor distT="0" distB="0" distL="114300" distR="114300" simplePos="0" relativeHeight="251671552" behindDoc="1" locked="1" layoutInCell="1" allowOverlap="1" wp14:anchorId="79360001" wp14:editId="11D7E69E">
            <wp:simplePos x="0" y="0"/>
            <wp:positionH relativeFrom="page">
              <wp:posOffset>294640</wp:posOffset>
            </wp:positionH>
            <wp:positionV relativeFrom="page">
              <wp:posOffset>292100</wp:posOffset>
            </wp:positionV>
            <wp:extent cx="6983730" cy="1007745"/>
            <wp:effectExtent l="0" t="0" r="127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slag_Avhandlingar_Noden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C5447" w14:textId="2B9DBD27" w:rsidR="006D4AF6" w:rsidRDefault="00EB4920" w:rsidP="00C517A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32482" wp14:editId="40F2E79E">
                <wp:simplePos x="0" y="0"/>
                <wp:positionH relativeFrom="column">
                  <wp:posOffset>-428438</wp:posOffset>
                </wp:positionH>
                <wp:positionV relativeFrom="paragraph">
                  <wp:posOffset>152923</wp:posOffset>
                </wp:positionV>
                <wp:extent cx="6984000" cy="55245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0" cy="55245"/>
                        </a:xfrm>
                        <a:prstGeom prst="rect">
                          <a:avLst/>
                        </a:prstGeom>
                        <a:solidFill>
                          <a:srgbClr val="96694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721A" w14:textId="77777777" w:rsidR="00EB4920" w:rsidRDefault="00EB4920" w:rsidP="00EB4920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32482" id="Rectangle 7" o:spid="_x0000_s1029" style="position:absolute;margin-left:-33.75pt;margin-top:12.05pt;width:549.9pt;height:4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" fillcolor="#96694c" stroked="f">
                <v:textbox>
                  <w:txbxContent>
                    <w:p w14:paraId="244B721A" w14:textId="77777777" w:rsidR="00EB4920" w:rsidRDefault="00EB4920" w:rsidP="00EB4920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5D6E559C" w14:textId="6CD736B5" w:rsidR="00EB4920" w:rsidRDefault="00EB4920" w:rsidP="00C517A2">
      <w:pPr>
        <w:rPr>
          <w:lang w:val="en-US"/>
        </w:rPr>
      </w:pPr>
    </w:p>
    <w:p w14:paraId="69F55006" w14:textId="77777777" w:rsidR="00EB4920" w:rsidRPr="00EB4920" w:rsidRDefault="00EB4920" w:rsidP="00EB4920">
      <w:pPr>
        <w:autoSpaceDE w:val="0"/>
        <w:autoSpaceDN w:val="0"/>
        <w:adjustRightInd w:val="0"/>
        <w:rPr>
          <w:rFonts w:ascii="Akzidenz for Chalmers" w:hAnsi="Akzidenz for Chalmers" w:cs="Akzidenz for Chalmers"/>
          <w:color w:val="000000"/>
          <w:lang w:val="en-US"/>
        </w:rPr>
      </w:pPr>
    </w:p>
    <w:p w14:paraId="5C4F5753" w14:textId="217673F3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0A7888D2" w14:textId="24D20AFD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381AFB6D" w14:textId="70F96922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037B2B0A" w14:textId="62D76B2C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4CC330E0" w14:textId="4C5F7CC0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0641A35A" w14:textId="77777777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0E176392" w14:textId="668F088E" w:rsidR="006E4FFB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</w:p>
    <w:p w14:paraId="1E03FB04" w14:textId="3119FDFD" w:rsidR="006E4FFB" w:rsidRPr="00EB4920" w:rsidRDefault="006E4FFB" w:rsidP="00FD2765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540385" distL="114300" distR="114300" simplePos="0" relativeHeight="251673600" behindDoc="0" locked="1" layoutInCell="1" allowOverlap="1" wp14:anchorId="2B108517" wp14:editId="1B1BAF6C">
            <wp:simplePos x="0" y="0"/>
            <wp:positionH relativeFrom="column">
              <wp:posOffset>2409825</wp:posOffset>
            </wp:positionH>
            <wp:positionV relativeFrom="paragraph">
              <wp:posOffset>5157470</wp:posOffset>
            </wp:positionV>
            <wp:extent cx="1486535" cy="175641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_Gold_Avancez_CH_TEST.ep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4FFB" w:rsidRPr="00EB4920" w:rsidSect="0043673B">
      <w:headerReference w:type="default" r:id="rId14"/>
      <w:footerReference w:type="default" r:id="rId15"/>
      <w:pgSz w:w="11900" w:h="16840"/>
      <w:pgMar w:top="1440" w:right="134" w:bottom="1340" w:left="1134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FC51" w14:textId="77777777" w:rsidR="00C619BF" w:rsidRDefault="00C619BF" w:rsidP="008C1257">
      <w:r>
        <w:separator/>
      </w:r>
    </w:p>
  </w:endnote>
  <w:endnote w:type="continuationSeparator" w:id="0">
    <w:p w14:paraId="32BC46EC" w14:textId="77777777" w:rsidR="00C619BF" w:rsidRDefault="00C619BF" w:rsidP="008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kzidenz for Chalmers">
    <w:altName w:val="Helvetica Neue Bold Condensed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kzidenz-Bd for Chalmers">
    <w:altName w:val="Akzidenz-Bd for Chalmers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47FA3" w14:textId="77777777" w:rsidR="00FB50DD" w:rsidRDefault="00FB50DD" w:rsidP="00E665FC">
    <w:pPr>
      <w:pStyle w:val="Footer"/>
      <w:rPr>
        <w:rFonts w:ascii="Arial" w:hAnsi="Arial" w:cs="Arial"/>
        <w:sz w:val="18"/>
        <w:szCs w:val="18"/>
        <w:lang w:val="en-US"/>
      </w:rPr>
    </w:pPr>
  </w:p>
  <w:p w14:paraId="4A513681" w14:textId="77777777" w:rsidR="00FB50DD" w:rsidRPr="00FB50DD" w:rsidRDefault="00FB50DD" w:rsidP="00E665FC">
    <w:pPr>
      <w:pStyle w:val="Footer"/>
      <w:rPr>
        <w:rFonts w:ascii="Arial" w:hAnsi="Arial" w:cs="Arial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C6AFF" w14:textId="77777777" w:rsidR="00C619BF" w:rsidRDefault="00C619BF" w:rsidP="008C1257">
      <w:r>
        <w:separator/>
      </w:r>
    </w:p>
  </w:footnote>
  <w:footnote w:type="continuationSeparator" w:id="0">
    <w:p w14:paraId="66F5D868" w14:textId="77777777" w:rsidR="00C619BF" w:rsidRDefault="00C619BF" w:rsidP="008C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D3939" w14:textId="72A953AA" w:rsidR="00A056F7" w:rsidRDefault="00A056F7" w:rsidP="00D767D0">
    <w:pPr>
      <w:pStyle w:val="Header"/>
      <w:ind w:right="-1666"/>
      <w:jc w:val="right"/>
    </w:pPr>
  </w:p>
  <w:p w14:paraId="5E2922D6" w14:textId="4BC408F3" w:rsidR="00CC3306" w:rsidRDefault="00CC3306" w:rsidP="008C1257">
    <w:pPr>
      <w:pStyle w:val="Header"/>
      <w:ind w:right="-1666"/>
    </w:pPr>
  </w:p>
  <w:p w14:paraId="6B2A517E" w14:textId="283DAF0F" w:rsidR="00D767D0" w:rsidRPr="00D767D0" w:rsidRDefault="00D767D0" w:rsidP="00D767D0">
    <w:pPr>
      <w:pStyle w:val="Header"/>
      <w:ind w:right="-1666"/>
      <w:rPr>
        <w:rFonts w:ascii="Arial" w:hAnsi="Arial" w:cs="Arial"/>
        <w:b/>
        <w:color w:val="FFFFFF" w:themeColor="background1"/>
      </w:rPr>
    </w:pPr>
  </w:p>
  <w:p w14:paraId="5185423D" w14:textId="371A3A6F" w:rsidR="00062E45" w:rsidRDefault="00062E45" w:rsidP="008C1257">
    <w:pPr>
      <w:pStyle w:val="Header"/>
      <w:ind w:right="-1666"/>
    </w:pPr>
  </w:p>
  <w:p w14:paraId="004AF48F" w14:textId="27F0348A" w:rsidR="00DF73E8" w:rsidRDefault="00DF73E8" w:rsidP="008C1257">
    <w:pPr>
      <w:pStyle w:val="Header"/>
      <w:ind w:right="-166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7"/>
    <w:rsid w:val="00037A2C"/>
    <w:rsid w:val="00062E45"/>
    <w:rsid w:val="000D089D"/>
    <w:rsid w:val="000E0482"/>
    <w:rsid w:val="001029E1"/>
    <w:rsid w:val="00187679"/>
    <w:rsid w:val="001D5C72"/>
    <w:rsid w:val="001E0417"/>
    <w:rsid w:val="001E2327"/>
    <w:rsid w:val="00206C9F"/>
    <w:rsid w:val="00274641"/>
    <w:rsid w:val="00420E46"/>
    <w:rsid w:val="0043673B"/>
    <w:rsid w:val="0052791F"/>
    <w:rsid w:val="00535D58"/>
    <w:rsid w:val="006014A7"/>
    <w:rsid w:val="00640F57"/>
    <w:rsid w:val="00692A7B"/>
    <w:rsid w:val="006975D4"/>
    <w:rsid w:val="006D4AF6"/>
    <w:rsid w:val="006E4FFB"/>
    <w:rsid w:val="0071793C"/>
    <w:rsid w:val="0072750D"/>
    <w:rsid w:val="00766532"/>
    <w:rsid w:val="00774486"/>
    <w:rsid w:val="00775EB9"/>
    <w:rsid w:val="007B3B82"/>
    <w:rsid w:val="00882FDD"/>
    <w:rsid w:val="008C1257"/>
    <w:rsid w:val="008C2077"/>
    <w:rsid w:val="00931A90"/>
    <w:rsid w:val="00955DB0"/>
    <w:rsid w:val="009A2296"/>
    <w:rsid w:val="009D5FEF"/>
    <w:rsid w:val="00A056F7"/>
    <w:rsid w:val="00AA5407"/>
    <w:rsid w:val="00AF3C88"/>
    <w:rsid w:val="00B4709D"/>
    <w:rsid w:val="00BA04B3"/>
    <w:rsid w:val="00BA4A98"/>
    <w:rsid w:val="00BD0E36"/>
    <w:rsid w:val="00C517A2"/>
    <w:rsid w:val="00C619BF"/>
    <w:rsid w:val="00CC3306"/>
    <w:rsid w:val="00CD1070"/>
    <w:rsid w:val="00CF0FB4"/>
    <w:rsid w:val="00D767D0"/>
    <w:rsid w:val="00DB536D"/>
    <w:rsid w:val="00DE64F7"/>
    <w:rsid w:val="00DF73E8"/>
    <w:rsid w:val="00E00900"/>
    <w:rsid w:val="00E665FC"/>
    <w:rsid w:val="00EB4920"/>
    <w:rsid w:val="00F23D0A"/>
    <w:rsid w:val="00F61C04"/>
    <w:rsid w:val="00FB50DD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2BB129A"/>
  <w14:defaultImageDpi w14:val="300"/>
  <w15:docId w15:val="{6C33357E-2FA6-D24C-97BA-B2610FFC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  <w:style w:type="paragraph" w:customStyle="1" w:styleId="Brd2015Framvagn">
    <w:name w:val="Bröd 2015 (Framvagn)"/>
    <w:basedOn w:val="Normal"/>
    <w:uiPriority w:val="99"/>
    <w:rsid w:val="00AF3C88"/>
    <w:pPr>
      <w:tabs>
        <w:tab w:val="left" w:pos="300"/>
      </w:tabs>
      <w:autoSpaceDE w:val="0"/>
      <w:autoSpaceDN w:val="0"/>
      <w:adjustRightInd w:val="0"/>
      <w:spacing w:after="57" w:line="230" w:lineRule="atLeast"/>
      <w:jc w:val="both"/>
      <w:textAlignment w:val="center"/>
    </w:pPr>
    <w:rPr>
      <w:rFonts w:ascii="Akzidenz for Chalmers" w:hAnsi="Akzidenz for Chalmers" w:cs="Akzidenz for Chalmers"/>
      <w:color w:val="000000"/>
      <w:sz w:val="17"/>
      <w:szCs w:val="17"/>
    </w:rPr>
  </w:style>
  <w:style w:type="paragraph" w:customStyle="1" w:styleId="BasicParagraph">
    <w:name w:val="[Basic Paragraph]"/>
    <w:basedOn w:val="Normal"/>
    <w:uiPriority w:val="99"/>
    <w:rsid w:val="00E665F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B50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DD"/>
    <w:rPr>
      <w:color w:val="605E5C"/>
      <w:shd w:val="clear" w:color="auto" w:fill="E1DFDD"/>
    </w:rPr>
  </w:style>
  <w:style w:type="paragraph" w:customStyle="1" w:styleId="Default">
    <w:name w:val="Default"/>
    <w:rsid w:val="00EB4920"/>
    <w:pPr>
      <w:autoSpaceDE w:val="0"/>
      <w:autoSpaceDN w:val="0"/>
      <w:adjustRightInd w:val="0"/>
    </w:pPr>
    <w:rPr>
      <w:rFonts w:ascii="Akzidenz-Bd for Chalmers" w:hAnsi="Akzidenz-Bd for Chalmers" w:cs="Akzidenz-Bd for Chalmers"/>
      <w:color w:val="000000"/>
      <w:lang w:val="en-US"/>
    </w:rPr>
  </w:style>
  <w:style w:type="paragraph" w:customStyle="1" w:styleId="Pa1">
    <w:name w:val="Pa1"/>
    <w:basedOn w:val="Default"/>
    <w:next w:val="Default"/>
    <w:uiPriority w:val="99"/>
    <w:rsid w:val="00EB492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EB4920"/>
    <w:rPr>
      <w:rFonts w:cs="Akzidenz-Bd for Chalmers"/>
      <w:b/>
      <w:bCs/>
      <w:color w:val="FFFFFF"/>
      <w:sz w:val="16"/>
      <w:szCs w:val="16"/>
    </w:rPr>
  </w:style>
  <w:style w:type="paragraph" w:customStyle="1" w:styleId="Pa0">
    <w:name w:val="Pa0"/>
    <w:basedOn w:val="Default"/>
    <w:next w:val="Default"/>
    <w:uiPriority w:val="99"/>
    <w:rsid w:val="00EB4920"/>
    <w:pPr>
      <w:spacing w:line="241" w:lineRule="atLeast"/>
    </w:pPr>
    <w:rPr>
      <w:rFonts w:ascii="Akzidenz for Chalmers" w:hAnsi="Akzidenz for Chalmers" w:cstheme="minorBidi"/>
      <w:color w:val="auto"/>
    </w:rPr>
  </w:style>
  <w:style w:type="character" w:customStyle="1" w:styleId="A0">
    <w:name w:val="A0"/>
    <w:uiPriority w:val="99"/>
    <w:rsid w:val="00EB4920"/>
    <w:rPr>
      <w:rFonts w:cs="Akzidenz for Chalmers"/>
      <w:color w:val="221E1F"/>
      <w:sz w:val="18"/>
      <w:szCs w:val="18"/>
    </w:rPr>
  </w:style>
  <w:style w:type="paragraph" w:styleId="Revision">
    <w:name w:val="Revision"/>
    <w:hidden/>
    <w:uiPriority w:val="99"/>
    <w:semiHidden/>
    <w:rsid w:val="00FD2765"/>
  </w:style>
  <w:style w:type="paragraph" w:styleId="NoSpacing">
    <w:name w:val="No Spacing"/>
    <w:link w:val="NoSpacingChar"/>
    <w:uiPriority w:val="1"/>
    <w:qFormat/>
    <w:rsid w:val="0043673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673B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ns/Desktop/ACE/ACE/Mall%20omslag%20till%20kandidatarbete%20Chalmers_utan%20bi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C9EE1C8DFFC543B24B9A006B276840" ma:contentTypeVersion="1" ma:contentTypeDescription="Skapa ett nytt dokument." ma:contentTypeScope="" ma:versionID="b7f78f44f4591ca4492f5dad12c5391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6879c1ade1d5e05fa798502b528f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internalName="PublishingStartDate">
      <xsd:simpleType>
        <xsd:restriction base="dms:Unknown"/>
      </xsd:simpleType>
    </xsd:element>
    <xsd:element name="PublishingExpirationDate" ma:index="9" nillable="true" ma:displayName="Schemalagt slutdatum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D9301-383F-4AD5-A1E8-A0AFA0781A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245D05-87CD-48BB-82FC-75E5AE8F3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E0C47-C196-4A97-953C-7F4F92C77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526867-129D-614E-B1A7-4FC736EC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Mall omslag till kandidatarbete Chalmers_utan bild.dotx</Template>
  <TotalTime>2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för omslag till examens- och kandidatarbete - med bild</vt:lpstr>
    </vt:vector>
  </TitlesOfParts>
  <Company>Chalmers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 omsag till examens- och kandidatarbete - med bild</dc:title>
  <dc:creator>Yen Strandqvist</dc:creator>
  <cp:lastModifiedBy>Yen Strandqvist</cp:lastModifiedBy>
  <cp:revision>2</cp:revision>
  <cp:lastPrinted>2014-02-18T15:56:00Z</cp:lastPrinted>
  <dcterms:created xsi:type="dcterms:W3CDTF">2019-06-24T09:12:00Z</dcterms:created>
  <dcterms:modified xsi:type="dcterms:W3CDTF">2019-06-24T09:12:00Z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0x010100F5C9EE1C8DFFC543B24B9A006B276840</vt:lpwstr>
  </property>
</Properties>
</file>